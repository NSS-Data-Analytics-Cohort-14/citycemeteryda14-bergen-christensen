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B050"/>
  <w:body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28938A07" w14:textId="77777777" w:rsidTr="00E77933">
        <w:trPr>
          <w:trHeight w:val="6768"/>
        </w:trPr>
        <w:tc>
          <w:tcPr>
            <w:tcW w:w="1518" w:type="pct"/>
          </w:tcPr>
          <w:p w14:paraId="7946760A" w14:textId="7B5F21FD" w:rsidR="00884888" w:rsidRPr="00640655" w:rsidRDefault="000948D1" w:rsidP="00884888">
            <w:pPr>
              <w:pStyle w:val="Heading1"/>
            </w:pPr>
            <w:r>
              <w:t xml:space="preserve">Explore and discover Nashville’s Oldest Outdoor Museum </w:t>
            </w:r>
          </w:p>
          <w:p w14:paraId="1F2B4782" w14:textId="54A09301" w:rsidR="00884888" w:rsidRDefault="000948D1" w:rsidP="00884888">
            <w:r>
              <w:t xml:space="preserve">Opened in 1822, the Nashville City Cemetery is the final resting place for over 22,000 people of all colors, religion and economic status. </w:t>
            </w:r>
          </w:p>
          <w:p w14:paraId="07C42EF0" w14:textId="77777777" w:rsidR="000948D1" w:rsidRDefault="000948D1" w:rsidP="00884888"/>
          <w:p w14:paraId="76B2040E" w14:textId="4C6193B1" w:rsidR="000948D1" w:rsidRPr="00640655" w:rsidRDefault="000948D1" w:rsidP="00884888">
            <w:r>
              <w:t>Explore and capture the beauty of the grounds, architectural importance of the tombstones and the historical im</w:t>
            </w:r>
            <w:r w:rsidR="00FF6A4C">
              <w:t>pact</w:t>
            </w:r>
            <w:r>
              <w:t xml:space="preserve"> of those </w:t>
            </w:r>
            <w:r w:rsidR="00FF6A4C">
              <w:t>who are buried here.</w:t>
            </w:r>
          </w:p>
          <w:p w14:paraId="293AE770" w14:textId="77777777" w:rsidR="008A67F7" w:rsidRDefault="00FF6A4C" w:rsidP="000948D1">
            <w:r>
              <w:t>-Find politicians from Nashville’s history</w:t>
            </w:r>
          </w:p>
          <w:p w14:paraId="7012BF00" w14:textId="7E6D865B" w:rsidR="00FF6A4C" w:rsidRDefault="00FF6A4C" w:rsidP="000948D1">
            <w:r>
              <w:t xml:space="preserve">-Find </w:t>
            </w:r>
            <w:r w:rsidR="00EF440C">
              <w:t>important musicians from Music City’s Heritage</w:t>
            </w:r>
          </w:p>
          <w:p w14:paraId="25DDD45A" w14:textId="261D91C1" w:rsidR="00EF440C" w:rsidRDefault="00EF440C" w:rsidP="000948D1">
            <w:r>
              <w:t>-Explore the thousands of slave lives lost, including for a former president</w:t>
            </w:r>
          </w:p>
        </w:tc>
        <w:tc>
          <w:tcPr>
            <w:tcW w:w="208" w:type="pct"/>
          </w:tcPr>
          <w:p w14:paraId="4A284E3F" w14:textId="53C7C4A9" w:rsidR="008A67F7" w:rsidRDefault="008A67F7" w:rsidP="00BC3FC8"/>
        </w:tc>
        <w:tc>
          <w:tcPr>
            <w:tcW w:w="1549" w:type="pct"/>
            <w:vAlign w:val="center"/>
          </w:tcPr>
          <w:p w14:paraId="074EA0A8" w14:textId="77777777" w:rsidR="008A67F7" w:rsidRDefault="00AE5C09" w:rsidP="00E77933">
            <w:pPr>
              <w:pStyle w:val="Heading2"/>
            </w:pPr>
            <w:r>
              <w:t>Address</w:t>
            </w:r>
          </w:p>
          <w:p w14:paraId="6E75F15E" w14:textId="354FF61F" w:rsidR="00AE5C09" w:rsidRPr="00946E3C" w:rsidRDefault="00F40B0F" w:rsidP="00E77933">
            <w:pPr>
              <w:pStyle w:val="Contact"/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>1001 4</w:t>
            </w:r>
            <w:r w:rsidRPr="00F40B0F">
              <w:rPr>
                <w:color w:val="FFFFFF" w:themeColor="background2"/>
                <w:vertAlign w:val="superscript"/>
              </w:rPr>
              <w:t>th</w:t>
            </w:r>
            <w:r>
              <w:rPr>
                <w:color w:val="FFFFFF" w:themeColor="background2"/>
              </w:rPr>
              <w:t xml:space="preserve"> Ave. S Nashville, TN</w:t>
            </w:r>
          </w:p>
          <w:p w14:paraId="3DB9A706" w14:textId="77777777" w:rsidR="00AE5C09" w:rsidRDefault="00AE5C09" w:rsidP="00E77933">
            <w:pPr>
              <w:pStyle w:val="Heading2"/>
            </w:pPr>
            <w:r>
              <w:t>contact us</w:t>
            </w:r>
          </w:p>
          <w:p w14:paraId="16495F08" w14:textId="3C38DF0A" w:rsidR="00AE5C09" w:rsidRPr="00946E3C" w:rsidRDefault="00F40B0F" w:rsidP="00E77933">
            <w:pPr>
              <w:pStyle w:val="Contact"/>
              <w:rPr>
                <w:color w:val="FFFFFF" w:themeColor="background2"/>
              </w:rPr>
            </w:pPr>
            <w:r>
              <w:t>Nashville City Cemetery</w:t>
            </w:r>
            <w:r w:rsidR="00946E3C" w:rsidRPr="00946E3C">
              <w:rPr>
                <w:color w:val="FFFFFF" w:themeColor="background2"/>
              </w:rPr>
              <w:t xml:space="preserve"> | </w:t>
            </w:r>
            <w:r>
              <w:rPr>
                <w:color w:val="FFFFFF" w:themeColor="background2"/>
              </w:rPr>
              <w:t>(661)661-6161</w:t>
            </w:r>
            <w:r w:rsidR="00946E3C" w:rsidRPr="00946E3C">
              <w:rPr>
                <w:color w:val="FFFFFF" w:themeColor="background2"/>
              </w:rPr>
              <w:t xml:space="preserve"> | </w:t>
            </w:r>
          </w:p>
          <w:p w14:paraId="17CF852F" w14:textId="118E5618" w:rsidR="00946E3C" w:rsidRPr="00AE5C09" w:rsidRDefault="00F40B0F" w:rsidP="00E77933">
            <w:pPr>
              <w:pStyle w:val="Contact"/>
            </w:pPr>
            <w:r>
              <w:rPr>
                <w:color w:val="FFFFFF" w:themeColor="background2"/>
              </w:rPr>
              <w:t>www.nashvillecitcemetery.org</w:t>
            </w:r>
          </w:p>
        </w:tc>
        <w:tc>
          <w:tcPr>
            <w:tcW w:w="148" w:type="pct"/>
          </w:tcPr>
          <w:p w14:paraId="0F35164C" w14:textId="77777777" w:rsidR="008A67F7" w:rsidRDefault="008A67F7" w:rsidP="00BC3FC8"/>
        </w:tc>
        <w:tc>
          <w:tcPr>
            <w:tcW w:w="1576" w:type="pct"/>
          </w:tcPr>
          <w:p w14:paraId="02A51A42" w14:textId="3828905F" w:rsidR="00172036" w:rsidRPr="003C300F" w:rsidRDefault="00F40B0F" w:rsidP="00172036">
            <w:pPr>
              <w:pStyle w:val="Subtitle"/>
            </w:pPr>
            <w:r>
              <w:t>Nashville City Cemetery</w:t>
            </w:r>
          </w:p>
          <w:p w14:paraId="12ED15BE" w14:textId="6538C206" w:rsidR="008A67F7" w:rsidRPr="003C300F" w:rsidRDefault="00F40B0F" w:rsidP="00172036">
            <w:pPr>
              <w:pStyle w:val="Title"/>
            </w:pPr>
            <w:r>
              <w:t>Photo Contest</w:t>
            </w:r>
          </w:p>
          <w:p w14:paraId="2C67E39B" w14:textId="6F6A89E3" w:rsidR="00172036" w:rsidRPr="00172036" w:rsidRDefault="00F40B0F" w:rsidP="003C300F">
            <w:r>
              <w:rPr>
                <w:color w:val="FFFFFF" w:themeColor="background2"/>
              </w:rPr>
              <w:t>Explore the history, architecture, and nature of Nashville’s oldest public cemetery</w:t>
            </w:r>
          </w:p>
        </w:tc>
      </w:tr>
    </w:tbl>
    <w:p w14:paraId="3F22E46B" w14:textId="77777777" w:rsidR="0035526D" w:rsidRDefault="0035526D">
      <w: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45B32BFC" w14:textId="77777777" w:rsidTr="00E77933">
        <w:trPr>
          <w:cantSplit/>
          <w:trHeight w:val="5783"/>
        </w:trPr>
        <w:tc>
          <w:tcPr>
            <w:tcW w:w="1518" w:type="pct"/>
          </w:tcPr>
          <w:sdt>
            <w:sdtPr>
              <w:id w:val="-2114737685"/>
              <w:placeholder>
                <w:docPart w:val="54CC647DC2DF4F64A8A85D34E28CF299"/>
              </w:placeholder>
              <w:temporary/>
              <w:showingPlcHdr/>
              <w15:appearance w15:val="hidden"/>
            </w:sdtPr>
            <w:sdtEndPr>
              <w:rPr>
                <w:rStyle w:val="Heading3Char"/>
                <w:rFonts w:asciiTheme="majorHAnsi" w:eastAsiaTheme="majorEastAsia" w:hAnsiTheme="majorHAnsi" w:cstheme="majorBidi"/>
                <w:caps/>
                <w:sz w:val="40"/>
                <w:szCs w:val="24"/>
              </w:rPr>
            </w:sdtEndPr>
            <w:sdtContent>
              <w:p w14:paraId="38A1A75A" w14:textId="77777777" w:rsidR="008A67F7" w:rsidRPr="00C42279" w:rsidRDefault="00503D4F" w:rsidP="00C42279">
                <w:pPr>
                  <w:rPr>
                    <w:rStyle w:val="Heading3Char"/>
                  </w:rPr>
                </w:pPr>
                <w:r>
                  <w:rPr>
                    <w:rStyle w:val="Heading3Char"/>
                  </w:rPr>
                  <w:t>Use icons to add visual interest</w:t>
                </w:r>
              </w:p>
            </w:sdtContent>
          </w:sdt>
          <w:p w14:paraId="2C9DF04D" w14:textId="77777777" w:rsidR="00C42279" w:rsidRDefault="00E06D38" w:rsidP="00C42279">
            <w:pPr>
              <w:pStyle w:val="Heading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833047" wp14:editId="64DFCE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 1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5A4A3D" id="Oval 1" o:spid="_x0000_s1026" alt="Bubble for visual interest bullet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LxCHrHdAAAABQ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90BE6CD" wp14:editId="58A2501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Graphic 10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878392508"/>
                <w:placeholder>
                  <w:docPart w:val="0DE62FC2A03B4664B7C47D213670CE8B"/>
                </w:placeholder>
                <w:temporary/>
                <w:showingPlcHdr/>
                <w15:appearance w15:val="hidden"/>
              </w:sdtPr>
              <w:sdtEndPr/>
              <w:sdtContent>
                <w:r w:rsidR="00503D4F" w:rsidRPr="00503D4F">
                  <w:t>using Icons</w:t>
                </w:r>
              </w:sdtContent>
            </w:sdt>
          </w:p>
          <w:sdt>
            <w:sdtPr>
              <w:id w:val="-675809491"/>
              <w:placeholder>
                <w:docPart w:val="6A66CF97A33741E1BE8CD2861AF4A3EE"/>
              </w:placeholder>
              <w:temporary/>
              <w:showingPlcHdr/>
              <w15:appearance w15:val="hidden"/>
            </w:sdtPr>
            <w:sdtEndPr/>
            <w:sdtContent>
              <w:p w14:paraId="42189430" w14:textId="77777777" w:rsidR="00C42279" w:rsidRDefault="00503D4F" w:rsidP="00C42279">
                <w:r>
                  <w:t>Insert some icons here to make your point</w:t>
                </w:r>
                <w:r w:rsidR="00B05CA9">
                  <w:t>s</w:t>
                </w:r>
                <w:r w:rsidR="00C42279" w:rsidRPr="00C42279">
                  <w:t>.</w:t>
                </w:r>
                <w:r w:rsidR="00B05CA9">
                  <w:t xml:space="preserve">  To insert a new on, go to the Insert ribbon and select icons.  Scroll through the Microsoft built in icons and choose the one you want.</w:t>
                </w:r>
              </w:p>
            </w:sdtContent>
          </w:sdt>
          <w:p w14:paraId="43F9C396" w14:textId="77777777" w:rsidR="001C1648" w:rsidRDefault="001C1648" w:rsidP="001C1648">
            <w:pPr>
              <w:pStyle w:val="Heading4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5E85C4C" wp14:editId="1E29C1CD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Graphic 9" descr="Bar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880167609"/>
                <w:placeholder>
                  <w:docPart w:val="0F6BCEC45C9E44E1831D6DB19DB3C04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 xml:space="preserve">finding the </w:t>
                </w:r>
                <w:r w:rsidRPr="00503D4F">
                  <w:t>Icons</w:t>
                </w:r>
              </w:sdtContent>
            </w:sdt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FCA86B" wp14:editId="71D5ED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 5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07812C" id="Oval 5" o:spid="_x0000_s1026" alt="Bubble for visual interest bullet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OvgkTbdAAAABA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  <w:sdt>
            <w:sdtPr>
              <w:id w:val="1563833942"/>
              <w:placeholder>
                <w:docPart w:val="76312F955B7E40F0BDE44683381BD5ED"/>
              </w:placeholder>
              <w:temporary/>
              <w:showingPlcHdr/>
              <w15:appearance w15:val="hidden"/>
            </w:sdtPr>
            <w:sdtEndPr/>
            <w:sdtContent>
              <w:p w14:paraId="5FD13CA3" w14:textId="77777777" w:rsidR="001C1648" w:rsidRDefault="00B05CA9" w:rsidP="001C1648">
                <w:r>
                  <w:t xml:space="preserve">To change the icon, select it, then do a right mouse click.  Choose “Change Graphic” from the menu.  Select From Icons to update to a different Microsoft built in icon.  </w:t>
                </w:r>
              </w:p>
            </w:sdtContent>
          </w:sdt>
          <w:p w14:paraId="79102FAC" w14:textId="77777777" w:rsidR="001C1648" w:rsidRDefault="00E06D38" w:rsidP="001C1648">
            <w:pPr>
              <w:pStyle w:val="Heading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0A34BF" wp14:editId="1D9655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 7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7532EC" w14:textId="77777777" w:rsidR="00E77933" w:rsidRDefault="00E77933" w:rsidP="00E77933">
                                  <w:pPr>
                                    <w:jc w:val="center"/>
                                  </w:pPr>
                                  <w:r w:rsidRPr="00E77933">
                                    <w:t>Bubble for visual interest bullet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0A34BF" id="Oval 7" o:spid="_x0000_s1026" alt="Bubble for visual interest bullet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" fillcolor="#ed377a [3205]" stroked="f" strokeweight="1pt">
                      <v:stroke joinstyle="miter"/>
                      <v:textbox>
                        <w:txbxContent>
                          <w:p w14:paraId="337532EC" w14:textId="77777777" w:rsidR="00E77933" w:rsidRDefault="00E77933" w:rsidP="00E77933">
                            <w:pPr>
                              <w:jc w:val="center"/>
                            </w:pPr>
                            <w:r w:rsidRPr="00E77933">
                              <w:t>Bubble for visual interest bullet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B5E18EF" wp14:editId="53EF609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Graphic 8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779565538"/>
                <w:placeholder>
                  <w:docPart w:val="A610B5B8D9DC43F2870BEBA6A994BF5B"/>
                </w:placeholder>
                <w:temporary/>
                <w:showingPlcHdr/>
                <w15:appearance w15:val="hidden"/>
              </w:sdtPr>
              <w:sdtEndPr/>
              <w:sdtContent>
                <w:r w:rsidR="001C1648">
                  <w:t>Formatting</w:t>
                </w:r>
                <w:r w:rsidR="001C1648" w:rsidRPr="00503D4F">
                  <w:t xml:space="preserve"> Icons</w:t>
                </w:r>
              </w:sdtContent>
            </w:sdt>
          </w:p>
          <w:sdt>
            <w:sdtPr>
              <w:id w:val="1832721023"/>
              <w:placeholder>
                <w:docPart w:val="8878256B4AA649D79DCBD99815FAF30F"/>
              </w:placeholder>
              <w:temporary/>
              <w:showingPlcHdr/>
              <w15:appearance w15:val="hidden"/>
            </w:sdtPr>
            <w:sdtEndPr/>
            <w:sdtContent>
              <w:p w14:paraId="7D01E05A" w14:textId="77777777" w:rsidR="001C1648" w:rsidRPr="00C42279" w:rsidRDefault="001C1648" w:rsidP="001C1648">
                <w:r>
                  <w:t>You can change the colour of the icon to suite, then drag and drop it in place</w:t>
                </w:r>
                <w:r w:rsidRPr="00C42279">
                  <w:t>.</w:t>
                </w:r>
              </w:p>
            </w:sdtContent>
          </w:sdt>
        </w:tc>
        <w:tc>
          <w:tcPr>
            <w:tcW w:w="208" w:type="pct"/>
          </w:tcPr>
          <w:p w14:paraId="4C08DB19" w14:textId="77777777" w:rsidR="008A67F7" w:rsidRDefault="008A67F7" w:rsidP="00BC3FC8"/>
        </w:tc>
        <w:tc>
          <w:tcPr>
            <w:tcW w:w="1549" w:type="pct"/>
          </w:tcPr>
          <w:sdt>
            <w:sdtPr>
              <w:id w:val="686334388"/>
              <w:placeholder>
                <w:docPart w:val="D7960B9BAB684A56A19DA56DE5C6F55A"/>
              </w:placeholder>
              <w:temporary/>
              <w:showingPlcHdr/>
              <w15:appearance w15:val="hidden"/>
            </w:sdtPr>
            <w:sdtEndPr/>
            <w:sdtContent>
              <w:p w14:paraId="0ACA3869" w14:textId="77777777" w:rsidR="007F549E" w:rsidRPr="00B65472" w:rsidRDefault="00B65472" w:rsidP="007F549E">
                <w:pPr>
                  <w:pStyle w:val="Heading5"/>
                </w:pPr>
                <w:r w:rsidRPr="00B65472">
                  <w:t>Make It Yours</w:t>
                </w:r>
              </w:p>
            </w:sdtContent>
          </w:sdt>
          <w:sdt>
            <w:sdtPr>
              <w:id w:val="-611280272"/>
              <w:placeholder>
                <w:docPart w:val="E448A062D85C4857AEDE4989A26BAC48"/>
              </w:placeholder>
              <w:temporary/>
              <w:showingPlcHdr/>
              <w15:appearance w15:val="hidden"/>
            </w:sdtPr>
            <w:sdtEndPr/>
            <w:sdtContent>
              <w:p w14:paraId="0AE2BDF5" w14:textId="77777777" w:rsidR="007F549E" w:rsidRPr="00B65472" w:rsidRDefault="00B65472" w:rsidP="007F549E">
                <w:r w:rsidRPr="00B65472"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id w:val="-1850858989"/>
              <w:placeholder>
                <w:docPart w:val="CB99E9DBCDED4E3096FDEFE90C2B6F54"/>
              </w:placeholder>
              <w:temporary/>
              <w:showingPlcHdr/>
              <w15:appearance w15:val="hidden"/>
            </w:sdtPr>
            <w:sdtEndPr/>
            <w:sdtContent>
              <w:p w14:paraId="379E211E" w14:textId="77777777" w:rsidR="007F549E" w:rsidRPr="00B65472" w:rsidRDefault="00B65472" w:rsidP="00B65472">
                <w:pPr>
                  <w:pStyle w:val="Heading6"/>
                </w:pPr>
                <w:r w:rsidRPr="00B65472">
                  <w:t>Get the exact results you want</w:t>
                </w:r>
              </w:p>
            </w:sdtContent>
          </w:sdt>
          <w:sdt>
            <w:sdtPr>
              <w:id w:val="1598369481"/>
              <w:placeholder>
                <w:docPart w:val="8F74979F911942E1BF847CD7CCA4BC3A"/>
              </w:placeholder>
              <w:temporary/>
              <w:showingPlcHdr/>
              <w15:appearance w15:val="hidden"/>
            </w:sdtPr>
            <w:sdtEndPr/>
            <w:sdtContent>
              <w:p w14:paraId="48694FD1" w14:textId="77777777" w:rsidR="007F549E" w:rsidRPr="00B65472" w:rsidRDefault="00B65472" w:rsidP="00B65472">
                <w:pPr>
                  <w:pStyle w:val="Indent"/>
                </w:pPr>
                <w:r w:rsidRPr="00B65472">
                  <w:rPr>
                    <w:rStyle w:val="PlaceholderText"/>
                    <w:color w:val="FFFFFF" w:themeColor="background1"/>
                  </w:rPr>
                  <w:t>To easily customize the look of this brochure, on the Design tab of the ribbon, check out the Themes, Colors, and Fonts galleries.</w:t>
                </w:r>
              </w:p>
            </w:sdtContent>
          </w:sdt>
          <w:sdt>
            <w:sdtPr>
              <w:id w:val="-1536878889"/>
              <w:placeholder>
                <w:docPart w:val="B49F4D92F34445BFAC392B8AEC10DCDD"/>
              </w:placeholder>
              <w:temporary/>
              <w:showingPlcHdr/>
              <w15:appearance w15:val="hidden"/>
            </w:sdtPr>
            <w:sdtEndPr/>
            <w:sdtContent>
              <w:p w14:paraId="0B27EF8D" w14:textId="77777777" w:rsidR="007F549E" w:rsidRPr="00B65472" w:rsidRDefault="00B65472" w:rsidP="00B65472">
                <w:pPr>
                  <w:pStyle w:val="Heading6"/>
                </w:pPr>
                <w:r w:rsidRPr="00B65472">
                  <w:t>Have company-branded colors or fonts?</w:t>
                </w:r>
              </w:p>
            </w:sdtContent>
          </w:sdt>
          <w:sdt>
            <w:sdtPr>
              <w:id w:val="-1758594613"/>
              <w:placeholder>
                <w:docPart w:val="A4D423A01F0540C49E1F88FDFFC2784D"/>
              </w:placeholder>
              <w:temporary/>
              <w:showingPlcHdr/>
              <w15:appearance w15:val="hidden"/>
            </w:sdtPr>
            <w:sdtEndPr/>
            <w:sdtContent>
              <w:p w14:paraId="161DB9E9" w14:textId="77777777" w:rsidR="008A67F7" w:rsidRPr="00B65472" w:rsidRDefault="00B65472" w:rsidP="00B65472">
                <w:pPr>
                  <w:pStyle w:val="Indent"/>
                </w:pPr>
                <w:r w:rsidRPr="00B65472">
                  <w:rPr>
                    <w:rStyle w:val="PlaceholderText"/>
                    <w:color w:val="FFFFFF" w:themeColor="background1"/>
                  </w:rPr>
                  <w:t>No problem! The Themes, Colors, and Fonts galleries give you the option to add your own.</w:t>
                </w:r>
              </w:p>
            </w:sdtContent>
          </w:sdt>
        </w:tc>
        <w:tc>
          <w:tcPr>
            <w:tcW w:w="148" w:type="pct"/>
          </w:tcPr>
          <w:p w14:paraId="0D71D047" w14:textId="77777777" w:rsidR="008A67F7" w:rsidRDefault="008A67F7" w:rsidP="00BC3FC8"/>
        </w:tc>
        <w:tc>
          <w:tcPr>
            <w:tcW w:w="1576" w:type="pct"/>
            <w:vAlign w:val="center"/>
          </w:tcPr>
          <w:p w14:paraId="624FE2D9" w14:textId="77777777" w:rsidR="008A67F7" w:rsidRPr="00E77933" w:rsidRDefault="00EF440C" w:rsidP="00E77933">
            <w:pPr>
              <w:pStyle w:val="Quote"/>
            </w:pPr>
            <w:sdt>
              <w:sdtPr>
                <w:id w:val="-827358155"/>
                <w:placeholder>
                  <w:docPart w:val="CEC83CAEE0854FD8A3EAC37FBCACCFAF"/>
                </w:placeholder>
                <w:temporary/>
                <w:showingPlcHdr/>
                <w15:appearance w15:val="hidden"/>
              </w:sdtPr>
              <w:sdtEndPr/>
              <w:sdtContent>
                <w:r w:rsidR="00AE5C09" w:rsidRPr="00E77933">
                  <w:t>“Insert a quote here”</w:t>
                </w:r>
              </w:sdtContent>
            </w:sdt>
          </w:p>
          <w:p w14:paraId="2DBE7B5F" w14:textId="77777777" w:rsidR="003D08C5" w:rsidRPr="00E77933" w:rsidRDefault="003D08C5" w:rsidP="00E77933">
            <w:pPr>
              <w:pStyle w:val="Source"/>
            </w:pPr>
            <w:r w:rsidRPr="00E77933">
              <w:t xml:space="preserve">- </w:t>
            </w:r>
            <w:sdt>
              <w:sdtPr>
                <w:id w:val="-2081199302"/>
                <w:placeholder>
                  <w:docPart w:val="8A28C1AB125149928F54516CC4E63947"/>
                </w:placeholder>
                <w:temporary/>
                <w:showingPlcHdr/>
                <w15:appearance w15:val="hidden"/>
              </w:sdtPr>
              <w:sdtEndPr/>
              <w:sdtContent>
                <w:r w:rsidR="00EB1C95" w:rsidRPr="00E77933">
                  <w:t>Quote source</w:t>
                </w:r>
              </w:sdtContent>
            </w:sdt>
            <w:r w:rsidR="00EB1C95" w:rsidRPr="00E77933">
              <w:t xml:space="preserve"> </w:t>
            </w:r>
            <w:r w:rsidRPr="00E77933">
              <w:t>-</w:t>
            </w:r>
          </w:p>
          <w:p w14:paraId="7F8FAB7F" w14:textId="77777777" w:rsidR="003D08C5" w:rsidRPr="003D08C5" w:rsidRDefault="003D08C5" w:rsidP="00E77933">
            <w:pPr>
              <w:pStyle w:val="Source"/>
              <w:jc w:val="center"/>
            </w:pPr>
          </w:p>
        </w:tc>
      </w:tr>
    </w:tbl>
    <w:p w14:paraId="05AB3E57" w14:textId="77777777" w:rsidR="006F51BE" w:rsidRPr="00180323" w:rsidRDefault="006F51BE" w:rsidP="0083691C"/>
    <w:sectPr w:rsidR="006F51BE" w:rsidRPr="00180323" w:rsidSect="0035526D">
      <w:headerReference w:type="first" r:id="rId16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DA665" w14:textId="77777777" w:rsidR="00F40B0F" w:rsidRDefault="00F40B0F" w:rsidP="00180323">
      <w:pPr>
        <w:spacing w:after="0"/>
      </w:pPr>
      <w:r>
        <w:separator/>
      </w:r>
    </w:p>
  </w:endnote>
  <w:endnote w:type="continuationSeparator" w:id="0">
    <w:p w14:paraId="6F146F33" w14:textId="77777777" w:rsidR="00F40B0F" w:rsidRDefault="00F40B0F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2F169" w14:textId="77777777" w:rsidR="00F40B0F" w:rsidRDefault="00F40B0F" w:rsidP="00180323">
      <w:pPr>
        <w:spacing w:after="0"/>
      </w:pPr>
      <w:r>
        <w:separator/>
      </w:r>
    </w:p>
  </w:footnote>
  <w:footnote w:type="continuationSeparator" w:id="0">
    <w:p w14:paraId="581EB327" w14:textId="77777777" w:rsidR="00F40B0F" w:rsidRDefault="00F40B0F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5393" w14:textId="4EEB221D" w:rsidR="00180323" w:rsidRDefault="00FF6A4C" w:rsidP="00FF6A4C">
    <w:pPr>
      <w:pStyle w:val="Header"/>
      <w:ind w:left="2160" w:firstLine="720"/>
    </w:pPr>
    <w:r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56681A93" wp14:editId="16F4FD1B">
          <wp:simplePos x="0" y="0"/>
          <wp:positionH relativeFrom="column">
            <wp:posOffset>6400800</wp:posOffset>
          </wp:positionH>
          <wp:positionV relativeFrom="paragraph">
            <wp:posOffset>0</wp:posOffset>
          </wp:positionV>
          <wp:extent cx="2852420" cy="1609090"/>
          <wp:effectExtent l="0" t="0" r="5080" b="0"/>
          <wp:wrapThrough wrapText="bothSides">
            <wp:wrapPolygon edited="0">
              <wp:start x="0" y="0"/>
              <wp:lineTo x="0" y="21225"/>
              <wp:lineTo x="21494" y="21225"/>
              <wp:lineTo x="21494" y="0"/>
              <wp:lineTo x="0" y="0"/>
            </wp:wrapPolygon>
          </wp:wrapThrough>
          <wp:docPr id="262163943" name="Picture 8" descr="A sign on a stone wal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163943" name="Picture 8" descr="A sign on a stone wall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2420" cy="160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6F1C0C1" wp14:editId="257C9E71">
          <wp:extent cx="2705100" cy="1606550"/>
          <wp:effectExtent l="0" t="0" r="0" b="0"/>
          <wp:docPr id="855819753" name="Picture 6" descr="A gated entryway with trees and a street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819753" name="Picture 6" descr="A gated entryway with trees and a street ligh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160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000497">
    <w:abstractNumId w:val="0"/>
  </w:num>
  <w:num w:numId="2" w16cid:durableId="896630603">
    <w:abstractNumId w:val="1"/>
  </w:num>
  <w:num w:numId="3" w16cid:durableId="1199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>
      <o:colormenu v:ext="edit" fillcolor="#00b0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0F"/>
    <w:rsid w:val="000948D1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56B03"/>
    <w:rsid w:val="005B7230"/>
    <w:rsid w:val="005D4796"/>
    <w:rsid w:val="00612ADF"/>
    <w:rsid w:val="00640655"/>
    <w:rsid w:val="006A307A"/>
    <w:rsid w:val="006B04B2"/>
    <w:rsid w:val="006D5270"/>
    <w:rsid w:val="006E39F3"/>
    <w:rsid w:val="006F51BE"/>
    <w:rsid w:val="00702A8D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440C"/>
    <w:rsid w:val="00EF680C"/>
    <w:rsid w:val="00F40B0F"/>
    <w:rsid w:val="00F4527F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2"/>
    </o:shapelayout>
  </w:shapeDefaults>
  <w:decimalSymbol w:val="."/>
  <w:listSeparator w:val=","/>
  <w14:docId w14:val="0D5292E7"/>
  <w15:chartTrackingRefBased/>
  <w15:docId w15:val="{49069FB4-3248-49A7-9E2E-0949BC95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ge\AppData\Local\Microsoft\Office\16.0\DTS\en-US%7bDB261D5D-F45B-4C6D-A581-A30D8FFA5434%7d\%7bB2D8DA53-7B02-4BD2-8AF0-5C78EAE14883%7dtf780183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CC647DC2DF4F64A8A85D34E28CF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1CE3-0E7E-4A0B-B69E-A9314B2B71B4}"/>
      </w:docPartPr>
      <w:docPartBody>
        <w:p w:rsidR="00DC077B" w:rsidRDefault="00DC077B">
          <w:pPr>
            <w:pStyle w:val="54CC647DC2DF4F64A8A85D34E28CF299"/>
          </w:pPr>
          <w:r>
            <w:rPr>
              <w:rStyle w:val="Heading3Char"/>
            </w:rPr>
            <w:t>Use icons to add visual interest</w:t>
          </w:r>
        </w:p>
      </w:docPartBody>
    </w:docPart>
    <w:docPart>
      <w:docPartPr>
        <w:name w:val="0DE62FC2A03B4664B7C47D213670C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14F9-04D6-40AA-A8AE-277972802B9D}"/>
      </w:docPartPr>
      <w:docPartBody>
        <w:p w:rsidR="00DC077B" w:rsidRDefault="00DC077B">
          <w:pPr>
            <w:pStyle w:val="0DE62FC2A03B4664B7C47D213670CE8B"/>
          </w:pPr>
          <w:r w:rsidRPr="00503D4F">
            <w:t>using Icons</w:t>
          </w:r>
        </w:p>
      </w:docPartBody>
    </w:docPart>
    <w:docPart>
      <w:docPartPr>
        <w:name w:val="6A66CF97A33741E1BE8CD2861AF4A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C6B6E-19A9-45F9-A403-9667731F13CA}"/>
      </w:docPartPr>
      <w:docPartBody>
        <w:p w:rsidR="00DC077B" w:rsidRDefault="00DC077B">
          <w:pPr>
            <w:pStyle w:val="6A66CF97A33741E1BE8CD2861AF4A3EE"/>
          </w:pPr>
          <w:r>
            <w:t>Insert some icons here to make your points</w:t>
          </w:r>
          <w:r w:rsidRPr="00C42279">
            <w:t>.</w:t>
          </w:r>
          <w:r>
            <w:t xml:space="preserve">  To insert a new on, go to the Insert ribbon and select icons.  Scroll through the Microsoft built in icons and choose the one you want.</w:t>
          </w:r>
        </w:p>
      </w:docPartBody>
    </w:docPart>
    <w:docPart>
      <w:docPartPr>
        <w:name w:val="0F6BCEC45C9E44E1831D6DB19DB3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F026-6F9C-4DA4-B9E7-ABF14E717847}"/>
      </w:docPartPr>
      <w:docPartBody>
        <w:p w:rsidR="00DC077B" w:rsidRDefault="00DC077B">
          <w:pPr>
            <w:pStyle w:val="0F6BCEC45C9E44E1831D6DB19DB3C048"/>
          </w:pPr>
          <w:r>
            <w:t xml:space="preserve">finding the </w:t>
          </w:r>
          <w:r w:rsidRPr="00503D4F">
            <w:t>Icons</w:t>
          </w:r>
        </w:p>
      </w:docPartBody>
    </w:docPart>
    <w:docPart>
      <w:docPartPr>
        <w:name w:val="76312F955B7E40F0BDE44683381BD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AB653-BC0B-4CA8-B800-C657AB483494}"/>
      </w:docPartPr>
      <w:docPartBody>
        <w:p w:rsidR="00DC077B" w:rsidRDefault="00DC077B">
          <w:pPr>
            <w:pStyle w:val="76312F955B7E40F0BDE44683381BD5ED"/>
          </w:pPr>
          <w:r>
            <w:t xml:space="preserve">To change the icon, select it, then do a right mouse click.  Choose “Change Graphic” from the menu.  Select From Icons to update to a different Microsoft built in icon.  </w:t>
          </w:r>
        </w:p>
      </w:docPartBody>
    </w:docPart>
    <w:docPart>
      <w:docPartPr>
        <w:name w:val="A610B5B8D9DC43F2870BEBA6A994B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146BC-3E55-4B5D-BE1B-9298CBA579E1}"/>
      </w:docPartPr>
      <w:docPartBody>
        <w:p w:rsidR="00DC077B" w:rsidRDefault="00DC077B">
          <w:pPr>
            <w:pStyle w:val="A610B5B8D9DC43F2870BEBA6A994BF5B"/>
          </w:pPr>
          <w:r>
            <w:t>Formatting</w:t>
          </w:r>
          <w:r w:rsidRPr="00503D4F">
            <w:t xml:space="preserve"> Icons</w:t>
          </w:r>
        </w:p>
      </w:docPartBody>
    </w:docPart>
    <w:docPart>
      <w:docPartPr>
        <w:name w:val="8878256B4AA649D79DCBD99815FAF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4E0C8-67EB-472B-B6A3-0993E1B5FBB3}"/>
      </w:docPartPr>
      <w:docPartBody>
        <w:p w:rsidR="00DC077B" w:rsidRDefault="00DC077B">
          <w:pPr>
            <w:pStyle w:val="8878256B4AA649D79DCBD99815FAF30F"/>
          </w:pPr>
          <w:r>
            <w:t>You can change the colour of the icon to suite, then drag and drop it in place</w:t>
          </w:r>
          <w:r w:rsidRPr="00C42279">
            <w:t>.</w:t>
          </w:r>
        </w:p>
      </w:docPartBody>
    </w:docPart>
    <w:docPart>
      <w:docPartPr>
        <w:name w:val="D7960B9BAB684A56A19DA56DE5C6F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D666-8347-40BC-A381-33D65F024360}"/>
      </w:docPartPr>
      <w:docPartBody>
        <w:p w:rsidR="00DC077B" w:rsidRDefault="00DC077B">
          <w:pPr>
            <w:pStyle w:val="D7960B9BAB684A56A19DA56DE5C6F55A"/>
          </w:pPr>
          <w:r w:rsidRPr="00B65472">
            <w:t>Make It Yours</w:t>
          </w:r>
        </w:p>
      </w:docPartBody>
    </w:docPart>
    <w:docPart>
      <w:docPartPr>
        <w:name w:val="E448A062D85C4857AEDE4989A26BA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F0234-8A9A-43D4-AD8C-3A5ABB833FF8}"/>
      </w:docPartPr>
      <w:docPartBody>
        <w:p w:rsidR="00DC077B" w:rsidRDefault="00DC077B">
          <w:pPr>
            <w:pStyle w:val="E448A062D85C4857AEDE4989A26BAC48"/>
          </w:pPr>
          <w:r w:rsidRPr="00B65472">
            <w:t>To get started right away, just select any placeholder text (such as this) and start typing to replace it with your own.</w:t>
          </w:r>
        </w:p>
      </w:docPartBody>
    </w:docPart>
    <w:docPart>
      <w:docPartPr>
        <w:name w:val="CB99E9DBCDED4E3096FDEFE90C2B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58E6B-826D-4CB2-9BD0-B056D23DAD25}"/>
      </w:docPartPr>
      <w:docPartBody>
        <w:p w:rsidR="00DC077B" w:rsidRDefault="00DC077B">
          <w:pPr>
            <w:pStyle w:val="CB99E9DBCDED4E3096FDEFE90C2B6F54"/>
          </w:pPr>
          <w:r w:rsidRPr="00B65472">
            <w:t>Get the exact results you want</w:t>
          </w:r>
        </w:p>
      </w:docPartBody>
    </w:docPart>
    <w:docPart>
      <w:docPartPr>
        <w:name w:val="8F74979F911942E1BF847CD7CCA4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ED99C-69FA-43A7-8EB4-2E321A980A93}"/>
      </w:docPartPr>
      <w:docPartBody>
        <w:p w:rsidR="00DC077B" w:rsidRDefault="00DC077B">
          <w:pPr>
            <w:pStyle w:val="8F74979F911942E1BF847CD7CCA4BC3A"/>
          </w:pPr>
          <w:r w:rsidRPr="00B65472">
            <w:rPr>
              <w:rStyle w:val="PlaceholderText"/>
            </w:rPr>
            <w:t xml:space="preserve">To easily customize the look of this brochure, on the Design tab of the ribbon, check out the Themes, Colors, and Fonts </w:t>
          </w:r>
          <w:r w:rsidRPr="00B65472">
            <w:rPr>
              <w:rStyle w:val="PlaceholderText"/>
            </w:rPr>
            <w:t>galleries.</w:t>
          </w:r>
        </w:p>
      </w:docPartBody>
    </w:docPart>
    <w:docPart>
      <w:docPartPr>
        <w:name w:val="B49F4D92F34445BFAC392B8AEC10D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2C282-E451-46AB-BA38-E1CF2B1D41CA}"/>
      </w:docPartPr>
      <w:docPartBody>
        <w:p w:rsidR="00DC077B" w:rsidRDefault="00DC077B">
          <w:pPr>
            <w:pStyle w:val="B49F4D92F34445BFAC392B8AEC10DCDD"/>
          </w:pPr>
          <w:r w:rsidRPr="00B65472">
            <w:t>Have company-branded colors or fonts?</w:t>
          </w:r>
        </w:p>
      </w:docPartBody>
    </w:docPart>
    <w:docPart>
      <w:docPartPr>
        <w:name w:val="A4D423A01F0540C49E1F88FDFFC27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1A538-24A4-4A6D-9275-B908638E8116}"/>
      </w:docPartPr>
      <w:docPartBody>
        <w:p w:rsidR="00DC077B" w:rsidRDefault="00DC077B">
          <w:pPr>
            <w:pStyle w:val="A4D423A01F0540C49E1F88FDFFC2784D"/>
          </w:pPr>
          <w:r w:rsidRPr="00B65472">
            <w:rPr>
              <w:rStyle w:val="PlaceholderText"/>
            </w:rPr>
            <w:t>No problem! The Themes, Colors, and Fonts galleries give you the option to add your own.</w:t>
          </w:r>
        </w:p>
      </w:docPartBody>
    </w:docPart>
    <w:docPart>
      <w:docPartPr>
        <w:name w:val="CEC83CAEE0854FD8A3EAC37FBCACC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25F73-C960-4086-B784-8D770A45B575}"/>
      </w:docPartPr>
      <w:docPartBody>
        <w:p w:rsidR="00DC077B" w:rsidRDefault="00DC077B">
          <w:pPr>
            <w:pStyle w:val="CEC83CAEE0854FD8A3EAC37FBCACCFAF"/>
          </w:pPr>
          <w:r w:rsidRPr="00E77933">
            <w:t>“Insert a quote here”</w:t>
          </w:r>
        </w:p>
      </w:docPartBody>
    </w:docPart>
    <w:docPart>
      <w:docPartPr>
        <w:name w:val="8A28C1AB125149928F54516CC4E63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E4376-464F-4419-8635-49684C2F8C3F}"/>
      </w:docPartPr>
      <w:docPartBody>
        <w:p w:rsidR="00DC077B" w:rsidRDefault="00DC077B">
          <w:pPr>
            <w:pStyle w:val="8A28C1AB125149928F54516CC4E63947"/>
          </w:pPr>
          <w:r w:rsidRPr="00E77933">
            <w:t>Quote source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7B"/>
    <w:rsid w:val="00702A8D"/>
    <w:rsid w:val="00D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spacing w:before="0" w:after="400" w:line="240" w:lineRule="auto"/>
      <w:outlineLvl w:val="2"/>
    </w:pPr>
    <w:rPr>
      <w:caps/>
      <w:color w:val="FFFFFF" w:themeColor="background1"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AD0D95EBB431FB3E96FF305C664E6">
    <w:name w:val="DB9AD0D95EBB431FB3E96FF305C664E6"/>
  </w:style>
  <w:style w:type="paragraph" w:customStyle="1" w:styleId="76ABC9A22D3B412587F39AD4A2328BA6">
    <w:name w:val="76ABC9A22D3B412587F39AD4A2328BA6"/>
  </w:style>
  <w:style w:type="paragraph" w:customStyle="1" w:styleId="A007DD6DEEE548929D9B35B9412D7165">
    <w:name w:val="A007DD6DEEE548929D9B35B9412D716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276B7AD7C74E1F8F915B25E8115AB3">
    <w:name w:val="F1276B7AD7C74E1F8F915B25E8115AB3"/>
  </w:style>
  <w:style w:type="paragraph" w:customStyle="1" w:styleId="7E997A690A9B44EAAC8B9156F1F23B0E">
    <w:name w:val="7E997A690A9B44EAAC8B9156F1F23B0E"/>
  </w:style>
  <w:style w:type="paragraph" w:customStyle="1" w:styleId="25BD4A9EC53B4968B3CFD04CCDB1710E">
    <w:name w:val="25BD4A9EC53B4968B3CFD04CCDB1710E"/>
  </w:style>
  <w:style w:type="paragraph" w:customStyle="1" w:styleId="C6C99E9D50F54B1DB5B0A0DD4AF454CB">
    <w:name w:val="C6C99E9D50F54B1DB5B0A0DD4AF454CB"/>
  </w:style>
  <w:style w:type="paragraph" w:customStyle="1" w:styleId="28F086D4A65746C0AB2D1369ACD803E2">
    <w:name w:val="28F086D4A65746C0AB2D1369ACD803E2"/>
  </w:style>
  <w:style w:type="paragraph" w:customStyle="1" w:styleId="942DA962D003453DA3027F04B8E64DD8">
    <w:name w:val="942DA962D003453DA3027F04B8E64DD8"/>
  </w:style>
  <w:style w:type="paragraph" w:customStyle="1" w:styleId="CDB3AD6B5FE84381833000AEB604497A">
    <w:name w:val="CDB3AD6B5FE84381833000AEB604497A"/>
  </w:style>
  <w:style w:type="paragraph" w:customStyle="1" w:styleId="335B76D1493B471D8EBF2333BA177787">
    <w:name w:val="335B76D1493B471D8EBF2333BA177787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FFFFFF" w:themeColor="background1"/>
      <w:kern w:val="0"/>
      <w:sz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4CC647DC2DF4F64A8A85D34E28CF299">
    <w:name w:val="54CC647DC2DF4F64A8A85D34E28CF299"/>
  </w:style>
  <w:style w:type="paragraph" w:customStyle="1" w:styleId="0DE62FC2A03B4664B7C47D213670CE8B">
    <w:name w:val="0DE62FC2A03B4664B7C47D213670CE8B"/>
  </w:style>
  <w:style w:type="paragraph" w:customStyle="1" w:styleId="6A66CF97A33741E1BE8CD2861AF4A3EE">
    <w:name w:val="6A66CF97A33741E1BE8CD2861AF4A3EE"/>
  </w:style>
  <w:style w:type="paragraph" w:customStyle="1" w:styleId="0F6BCEC45C9E44E1831D6DB19DB3C048">
    <w:name w:val="0F6BCEC45C9E44E1831D6DB19DB3C048"/>
  </w:style>
  <w:style w:type="paragraph" w:customStyle="1" w:styleId="76312F955B7E40F0BDE44683381BD5ED">
    <w:name w:val="76312F955B7E40F0BDE44683381BD5ED"/>
  </w:style>
  <w:style w:type="paragraph" w:customStyle="1" w:styleId="A610B5B8D9DC43F2870BEBA6A994BF5B">
    <w:name w:val="A610B5B8D9DC43F2870BEBA6A994BF5B"/>
  </w:style>
  <w:style w:type="paragraph" w:customStyle="1" w:styleId="8878256B4AA649D79DCBD99815FAF30F">
    <w:name w:val="8878256B4AA649D79DCBD99815FAF30F"/>
  </w:style>
  <w:style w:type="paragraph" w:customStyle="1" w:styleId="D7960B9BAB684A56A19DA56DE5C6F55A">
    <w:name w:val="D7960B9BAB684A56A19DA56DE5C6F55A"/>
  </w:style>
  <w:style w:type="paragraph" w:customStyle="1" w:styleId="E448A062D85C4857AEDE4989A26BAC48">
    <w:name w:val="E448A062D85C4857AEDE4989A26BAC48"/>
  </w:style>
  <w:style w:type="paragraph" w:customStyle="1" w:styleId="CB99E9DBCDED4E3096FDEFE90C2B6F54">
    <w:name w:val="CB99E9DBCDED4E3096FDEFE90C2B6F54"/>
  </w:style>
  <w:style w:type="paragraph" w:customStyle="1" w:styleId="8F74979F911942E1BF847CD7CCA4BC3A">
    <w:name w:val="8F74979F911942E1BF847CD7CCA4BC3A"/>
  </w:style>
  <w:style w:type="paragraph" w:customStyle="1" w:styleId="B49F4D92F34445BFAC392B8AEC10DCDD">
    <w:name w:val="B49F4D92F34445BFAC392B8AEC10DCDD"/>
  </w:style>
  <w:style w:type="paragraph" w:customStyle="1" w:styleId="A4D423A01F0540C49E1F88FDFFC2784D">
    <w:name w:val="A4D423A01F0540C49E1F88FDFFC2784D"/>
  </w:style>
  <w:style w:type="paragraph" w:customStyle="1" w:styleId="CEC83CAEE0854FD8A3EAC37FBCACCFAF">
    <w:name w:val="CEC83CAEE0854FD8A3EAC37FBCACCFAF"/>
  </w:style>
  <w:style w:type="paragraph" w:customStyle="1" w:styleId="8A28C1AB125149928F54516CC4E63947">
    <w:name w:val="8A28C1AB125149928F54516CC4E639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{B2D8DA53-7B02-4BD2-8AF0-5C78EAE14883}tf78018332_win32</Template>
  <TotalTime>45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 Christensen</dc:creator>
  <cp:keywords/>
  <dc:description/>
  <cp:lastModifiedBy>Bergen Christensen</cp:lastModifiedBy>
  <cp:revision>1</cp:revision>
  <dcterms:created xsi:type="dcterms:W3CDTF">2025-01-31T00:34:00Z</dcterms:created>
  <dcterms:modified xsi:type="dcterms:W3CDTF">2025-01-31T01:19:00Z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